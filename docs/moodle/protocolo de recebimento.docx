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B0" w:rsidRDefault="00B45DB0"/>
    <w:p w:rsidR="00B45DB0" w:rsidRDefault="00B45DB0"/>
    <w:p w:rsidR="00B45DB0" w:rsidRDefault="00B45DB0" w:rsidP="00453399">
      <w:pPr>
        <w:shd w:val="clear" w:color="auto" w:fill="CCCCCC"/>
        <w:jc w:val="center"/>
        <w:rPr>
          <w:sz w:val="32"/>
          <w:szCs w:val="32"/>
        </w:rPr>
      </w:pPr>
      <w:r w:rsidRPr="00676E2E">
        <w:rPr>
          <w:sz w:val="40"/>
          <w:szCs w:val="40"/>
        </w:rPr>
        <w:t>Controle de entrega de documentos</w:t>
      </w:r>
    </w:p>
    <w:p w:rsidR="00B45DB0" w:rsidRDefault="00B45DB0" w:rsidP="00D25DC4">
      <w:pPr>
        <w:jc w:val="center"/>
        <w:rPr>
          <w:sz w:val="32"/>
          <w:szCs w:val="32"/>
        </w:rPr>
      </w:pPr>
    </w:p>
    <w:p w:rsidR="00B45DB0" w:rsidRPr="0076456C" w:rsidRDefault="00B45DB0" w:rsidP="00E8520C">
      <w:pPr>
        <w:spacing w:after="80"/>
      </w:pPr>
      <w:r w:rsidRPr="0076456C">
        <w:t>Aluno:</w:t>
      </w:r>
    </w:p>
    <w:p w:rsidR="00B45DB0" w:rsidRDefault="00B45DB0" w:rsidP="00E8520C">
      <w:pPr>
        <w:spacing w:after="80"/>
      </w:pPr>
      <w:r w:rsidRPr="0076456C">
        <w:t>Matrícula:</w:t>
      </w:r>
    </w:p>
    <w:p w:rsidR="00B45DB0" w:rsidRDefault="00B45DB0" w:rsidP="00E8520C">
      <w:pPr>
        <w:spacing w:after="80"/>
      </w:pPr>
      <w:r>
        <w:t>Período:</w:t>
      </w:r>
    </w:p>
    <w:p w:rsidR="00B45DB0" w:rsidRDefault="00B45DB0" w:rsidP="00D25DC4"/>
    <w:p w:rsidR="00B45DB0" w:rsidRDefault="00B45DB0" w:rsidP="00D25DC4"/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1620"/>
        <w:gridCol w:w="3656"/>
      </w:tblGrid>
      <w:tr w:rsidR="00B45DB0" w:rsidRPr="009A01BE">
        <w:trPr>
          <w:trHeight w:val="454"/>
        </w:trPr>
        <w:tc>
          <w:tcPr>
            <w:tcW w:w="4788" w:type="dxa"/>
            <w:shd w:val="clear" w:color="auto" w:fill="D9D9D9"/>
            <w:vAlign w:val="center"/>
          </w:tcPr>
          <w:p w:rsidR="00B45DB0" w:rsidRPr="00A42EAF" w:rsidRDefault="00B45DB0" w:rsidP="00A42EAF">
            <w:pPr>
              <w:jc w:val="center"/>
              <w:rPr>
                <w:b/>
                <w:bCs/>
                <w:sz w:val="20"/>
                <w:szCs w:val="20"/>
              </w:rPr>
            </w:pPr>
            <w:r w:rsidRPr="00A42EAF">
              <w:rPr>
                <w:b/>
                <w:bCs/>
                <w:sz w:val="20"/>
                <w:szCs w:val="20"/>
              </w:rPr>
              <w:t>Documentos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45DB0" w:rsidRPr="00A42EAF" w:rsidRDefault="00B45DB0" w:rsidP="00A42EAF">
            <w:pPr>
              <w:jc w:val="center"/>
              <w:rPr>
                <w:b/>
                <w:bCs/>
                <w:sz w:val="20"/>
                <w:szCs w:val="20"/>
              </w:rPr>
            </w:pPr>
            <w:r w:rsidRPr="00A42EAF">
              <w:rPr>
                <w:b/>
                <w:bCs/>
                <w:sz w:val="20"/>
                <w:szCs w:val="20"/>
              </w:rPr>
              <w:t>Data da entrega</w:t>
            </w:r>
          </w:p>
        </w:tc>
        <w:tc>
          <w:tcPr>
            <w:tcW w:w="3656" w:type="dxa"/>
            <w:shd w:val="clear" w:color="auto" w:fill="D9D9D9"/>
            <w:vAlign w:val="center"/>
          </w:tcPr>
          <w:p w:rsidR="00B45DB0" w:rsidRPr="00A42EAF" w:rsidRDefault="00B45DB0" w:rsidP="00A42EAF">
            <w:pPr>
              <w:jc w:val="center"/>
              <w:rPr>
                <w:b/>
                <w:bCs/>
                <w:sz w:val="20"/>
                <w:szCs w:val="20"/>
              </w:rPr>
            </w:pPr>
            <w:r w:rsidRPr="00A42EAF">
              <w:rPr>
                <w:b/>
                <w:bCs/>
                <w:sz w:val="20"/>
                <w:szCs w:val="20"/>
              </w:rPr>
              <w:t xml:space="preserve">Assinatura da Secretaria do DMC </w:t>
            </w:r>
          </w:p>
          <w:p w:rsidR="00B45DB0" w:rsidRPr="00A42EAF" w:rsidRDefault="00B45DB0" w:rsidP="00A42EAF">
            <w:pPr>
              <w:jc w:val="center"/>
              <w:rPr>
                <w:b/>
                <w:bCs/>
                <w:sz w:val="20"/>
                <w:szCs w:val="20"/>
              </w:rPr>
            </w:pPr>
            <w:r w:rsidRPr="00A42EAF">
              <w:rPr>
                <w:b/>
                <w:bCs/>
                <w:sz w:val="20"/>
                <w:szCs w:val="20"/>
              </w:rPr>
              <w:t>ou Coordenador da Disciplina</w:t>
            </w:r>
          </w:p>
        </w:tc>
      </w:tr>
      <w:tr w:rsidR="00B45DB0">
        <w:trPr>
          <w:trHeight w:val="567"/>
        </w:trPr>
        <w:tc>
          <w:tcPr>
            <w:tcW w:w="4788" w:type="dxa"/>
            <w:vAlign w:val="center"/>
          </w:tcPr>
          <w:p w:rsidR="00B45DB0" w:rsidRPr="00A42EAF" w:rsidRDefault="00B45DB0" w:rsidP="000B0949">
            <w:pPr>
              <w:rPr>
                <w:sz w:val="22"/>
                <w:szCs w:val="22"/>
              </w:rPr>
            </w:pPr>
            <w:r w:rsidRPr="00A42EAF">
              <w:rPr>
                <w:sz w:val="22"/>
                <w:szCs w:val="22"/>
              </w:rPr>
              <w:t>Memorando solicitando Banca Examinadora</w:t>
            </w:r>
          </w:p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567"/>
        </w:trPr>
        <w:tc>
          <w:tcPr>
            <w:tcW w:w="4788" w:type="dxa"/>
            <w:vAlign w:val="center"/>
          </w:tcPr>
          <w:p w:rsidR="00B45DB0" w:rsidRPr="00A42EAF" w:rsidRDefault="00B45DB0" w:rsidP="00803CBD">
            <w:pPr>
              <w:rPr>
                <w:sz w:val="22"/>
                <w:szCs w:val="22"/>
              </w:rPr>
            </w:pPr>
            <w:r w:rsidRPr="00A42EAF">
              <w:rPr>
                <w:sz w:val="22"/>
                <w:szCs w:val="22"/>
              </w:rPr>
              <w:t xml:space="preserve">Kit aprovação </w:t>
            </w:r>
          </w:p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567"/>
        </w:trPr>
        <w:tc>
          <w:tcPr>
            <w:tcW w:w="4788" w:type="dxa"/>
            <w:vAlign w:val="center"/>
          </w:tcPr>
          <w:p w:rsidR="00B45DB0" w:rsidRPr="00A42EAF" w:rsidRDefault="00B45DB0" w:rsidP="00803CBD">
            <w:pPr>
              <w:rPr>
                <w:sz w:val="22"/>
                <w:szCs w:val="22"/>
              </w:rPr>
            </w:pPr>
            <w:r w:rsidRPr="00A42EAF">
              <w:rPr>
                <w:sz w:val="22"/>
                <w:szCs w:val="22"/>
              </w:rPr>
              <w:t xml:space="preserve">Solicitação de situação “em preparo” </w:t>
            </w:r>
          </w:p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567"/>
        </w:trPr>
        <w:tc>
          <w:tcPr>
            <w:tcW w:w="4788" w:type="dxa"/>
            <w:vAlign w:val="center"/>
          </w:tcPr>
          <w:p w:rsidR="00B45DB0" w:rsidRPr="00A42EAF" w:rsidRDefault="00B45DB0" w:rsidP="00803CBD">
            <w:pPr>
              <w:rPr>
                <w:sz w:val="22"/>
                <w:szCs w:val="22"/>
              </w:rPr>
            </w:pPr>
            <w:r w:rsidRPr="00A42EAF">
              <w:rPr>
                <w:sz w:val="22"/>
                <w:szCs w:val="22"/>
              </w:rPr>
              <w:t xml:space="preserve">Termo de autenticidade </w:t>
            </w:r>
          </w:p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567"/>
        </w:trPr>
        <w:tc>
          <w:tcPr>
            <w:tcW w:w="4788" w:type="dxa"/>
            <w:vAlign w:val="center"/>
          </w:tcPr>
          <w:p w:rsidR="00B45DB0" w:rsidRPr="00A42EAF" w:rsidRDefault="00B45DB0" w:rsidP="00803CB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567"/>
        </w:trPr>
        <w:tc>
          <w:tcPr>
            <w:tcW w:w="4788" w:type="dxa"/>
            <w:vAlign w:val="center"/>
          </w:tcPr>
          <w:p w:rsidR="00B45DB0" w:rsidRPr="001D781C" w:rsidRDefault="00B45DB0" w:rsidP="003604A4"/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454"/>
        </w:trPr>
        <w:tc>
          <w:tcPr>
            <w:tcW w:w="4788" w:type="dxa"/>
            <w:vAlign w:val="center"/>
          </w:tcPr>
          <w:p w:rsidR="00B45DB0" w:rsidRPr="001D781C" w:rsidRDefault="00B45DB0" w:rsidP="003604A4"/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  <w:tr w:rsidR="00B45DB0">
        <w:trPr>
          <w:trHeight w:val="454"/>
        </w:trPr>
        <w:tc>
          <w:tcPr>
            <w:tcW w:w="4788" w:type="dxa"/>
            <w:vAlign w:val="center"/>
          </w:tcPr>
          <w:p w:rsidR="00B45DB0" w:rsidRPr="001D781C" w:rsidRDefault="00B45DB0" w:rsidP="003604A4"/>
        </w:tc>
        <w:tc>
          <w:tcPr>
            <w:tcW w:w="1620" w:type="dxa"/>
            <w:vAlign w:val="center"/>
          </w:tcPr>
          <w:p w:rsidR="00B45DB0" w:rsidRDefault="00B45DB0" w:rsidP="000B0949"/>
        </w:tc>
        <w:tc>
          <w:tcPr>
            <w:tcW w:w="3656" w:type="dxa"/>
            <w:vAlign w:val="center"/>
          </w:tcPr>
          <w:p w:rsidR="00B45DB0" w:rsidRDefault="00B45DB0" w:rsidP="000B0949"/>
        </w:tc>
      </w:tr>
    </w:tbl>
    <w:p w:rsidR="00B45DB0" w:rsidRDefault="00B45DB0" w:rsidP="00D25DC4">
      <w:pPr>
        <w:rPr>
          <w:sz w:val="20"/>
          <w:szCs w:val="20"/>
        </w:rPr>
      </w:pPr>
    </w:p>
    <w:p w:rsidR="00B45DB0" w:rsidRPr="00406744" w:rsidRDefault="00B45DB0" w:rsidP="00D25DC4">
      <w:pPr>
        <w:rPr>
          <w:sz w:val="10"/>
          <w:szCs w:val="10"/>
        </w:rPr>
      </w:pPr>
    </w:p>
    <w:p w:rsidR="00B45DB0" w:rsidRDefault="00B45DB0" w:rsidP="00D25DC4">
      <w:pPr>
        <w:rPr>
          <w:sz w:val="20"/>
          <w:szCs w:val="20"/>
        </w:rPr>
      </w:pPr>
      <w:r>
        <w:rPr>
          <w:sz w:val="20"/>
          <w:szCs w:val="20"/>
        </w:rPr>
        <w:t xml:space="preserve">Todos os modelos e procedimentos podem ser obtidos através da página </w:t>
      </w:r>
      <w:hyperlink r:id="rId6" w:history="1">
        <w:r w:rsidRPr="001D41BD">
          <w:rPr>
            <w:rStyle w:val="Hyperlink"/>
            <w:sz w:val="20"/>
            <w:szCs w:val="20"/>
          </w:rPr>
          <w:t>http://ead.iprj.uerj.br/moodle</w:t>
        </w:r>
      </w:hyperlink>
      <w:r>
        <w:rPr>
          <w:sz w:val="20"/>
          <w:szCs w:val="20"/>
        </w:rPr>
        <w:t>.</w:t>
      </w:r>
    </w:p>
    <w:p w:rsidR="00B45DB0" w:rsidRDefault="00B45DB0" w:rsidP="00D25DC4">
      <w:pPr>
        <w:rPr>
          <w:sz w:val="20"/>
          <w:szCs w:val="20"/>
        </w:rPr>
      </w:pPr>
    </w:p>
    <w:p w:rsidR="00B45DB0" w:rsidRDefault="00B45DB0" w:rsidP="00D25DC4">
      <w:pPr>
        <w:rPr>
          <w:sz w:val="20"/>
          <w:szCs w:val="20"/>
        </w:rPr>
      </w:pPr>
    </w:p>
    <w:p w:rsidR="00B45DB0" w:rsidRDefault="00B45DB0" w:rsidP="00D25DC4">
      <w:pPr>
        <w:rPr>
          <w:sz w:val="20"/>
          <w:szCs w:val="20"/>
        </w:rPr>
      </w:pPr>
    </w:p>
    <w:p w:rsidR="00B45DB0" w:rsidRDefault="00B45DB0" w:rsidP="00D25DC4">
      <w:pPr>
        <w:rPr>
          <w:sz w:val="20"/>
          <w:szCs w:val="20"/>
        </w:rPr>
      </w:pPr>
    </w:p>
    <w:p w:rsidR="00B45DB0" w:rsidRDefault="00B45DB0" w:rsidP="002F0E72">
      <w:pPr>
        <w:jc w:val="center"/>
      </w:pPr>
      <w:r>
        <w:t xml:space="preserve">Consolidação:      </w:t>
      </w:r>
      <w:r>
        <w:rPr>
          <w:sz w:val="40"/>
          <w:szCs w:val="40"/>
        </w:rPr>
        <w:sym w:font="Wingdings" w:char="F0A8"/>
      </w:r>
      <w:r>
        <w:rPr>
          <w:sz w:val="40"/>
          <w:szCs w:val="40"/>
        </w:rPr>
        <w:t xml:space="preserve"> </w:t>
      </w:r>
      <w:r>
        <w:t xml:space="preserve">Aprovado     </w:t>
      </w:r>
      <w:r w:rsidRPr="00F0131F">
        <w:rPr>
          <w:sz w:val="40"/>
          <w:szCs w:val="40"/>
        </w:rPr>
        <w:sym w:font="Wingdings" w:char="F0A8"/>
      </w:r>
      <w:r>
        <w:rPr>
          <w:sz w:val="40"/>
          <w:szCs w:val="40"/>
        </w:rPr>
        <w:t xml:space="preserve"> </w:t>
      </w:r>
      <w:r>
        <w:t>Reprovado         em ____/____/______</w:t>
      </w:r>
    </w:p>
    <w:p w:rsidR="00B45DB0" w:rsidRDefault="00B45DB0" w:rsidP="002F0E72">
      <w:pPr>
        <w:jc w:val="center"/>
      </w:pPr>
    </w:p>
    <w:p w:rsidR="00B45DB0" w:rsidRDefault="00B45DB0" w:rsidP="002F0E72">
      <w:pPr>
        <w:jc w:val="center"/>
      </w:pPr>
    </w:p>
    <w:p w:rsidR="00B45DB0" w:rsidRDefault="00B45DB0" w:rsidP="002F0E72">
      <w:pPr>
        <w:jc w:val="center"/>
      </w:pPr>
      <w:r>
        <w:t>______________________________</w:t>
      </w:r>
    </w:p>
    <w:p w:rsidR="00B45DB0" w:rsidRPr="00BE4F33" w:rsidRDefault="00B45DB0" w:rsidP="002F0E72">
      <w:pPr>
        <w:jc w:val="center"/>
        <w:rPr>
          <w:sz w:val="20"/>
          <w:szCs w:val="20"/>
        </w:rPr>
      </w:pPr>
      <w:r>
        <w:rPr>
          <w:sz w:val="20"/>
          <w:szCs w:val="20"/>
        </w:rPr>
        <w:t>Coordenador da Disciplina</w:t>
      </w:r>
    </w:p>
    <w:p w:rsidR="00B45DB0" w:rsidRDefault="00B45DB0" w:rsidP="00D25DC4">
      <w:pPr>
        <w:rPr>
          <w:sz w:val="20"/>
          <w:szCs w:val="20"/>
        </w:rPr>
      </w:pPr>
    </w:p>
    <w:p w:rsidR="00B45DB0" w:rsidRDefault="00B45DB0" w:rsidP="00D25DC4">
      <w:pPr>
        <w:rPr>
          <w:sz w:val="20"/>
          <w:szCs w:val="20"/>
        </w:rPr>
      </w:pPr>
    </w:p>
    <w:p w:rsidR="00B45DB0" w:rsidRDefault="00B45DB0" w:rsidP="005628CA"/>
    <w:sectPr w:rsidR="00B45DB0" w:rsidSect="005628CA">
      <w:headerReference w:type="default" r:id="rId7"/>
      <w:footerReference w:type="default" r:id="rId8"/>
      <w:pgSz w:w="11906" w:h="16838"/>
      <w:pgMar w:top="1134" w:right="1134" w:bottom="71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B0" w:rsidRDefault="00B45DB0">
      <w:r>
        <w:separator/>
      </w:r>
    </w:p>
  </w:endnote>
  <w:endnote w:type="continuationSeparator" w:id="0">
    <w:p w:rsidR="00B45DB0" w:rsidRDefault="00B45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DB0" w:rsidRDefault="00B45D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B0" w:rsidRDefault="00B45DB0">
      <w:r>
        <w:separator/>
      </w:r>
    </w:p>
  </w:footnote>
  <w:footnote w:type="continuationSeparator" w:id="0">
    <w:p w:rsidR="00B45DB0" w:rsidRDefault="00B45D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Layout w:type="fixed"/>
      <w:tblCellMar>
        <w:left w:w="113" w:type="dxa"/>
        <w:right w:w="113" w:type="dxa"/>
      </w:tblCellMar>
      <w:tblLook w:val="0000"/>
    </w:tblPr>
    <w:tblGrid>
      <w:gridCol w:w="1319"/>
      <w:gridCol w:w="6300"/>
      <w:gridCol w:w="2137"/>
    </w:tblGrid>
    <w:tr w:rsidR="00B45DB0" w:rsidTr="00E90A8C">
      <w:trPr>
        <w:cantSplit/>
        <w:trHeight w:val="1680"/>
        <w:jc w:val="center"/>
      </w:trPr>
      <w:tc>
        <w:tcPr>
          <w:tcW w:w="1319" w:type="dxa"/>
          <w:vAlign w:val="center"/>
        </w:tcPr>
        <w:p w:rsidR="00B45DB0" w:rsidRDefault="00B45DB0" w:rsidP="00D23EBE">
          <w:pPr>
            <w:ind w:left="-97"/>
          </w:pPr>
          <w:r w:rsidRPr="00E90A8C">
            <w:rPr>
              <w:rFonts w:ascii="Arial" w:hAnsi="Arial" w:cs="Arial"/>
              <w:i/>
              <w:iCs/>
              <w:noProof/>
              <w:color w:val="000080"/>
              <w:sz w:val="28"/>
              <w:szCs w:val="2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2.5pt;height:57.75pt">
                <v:imagedata r:id="rId1" o:title=""/>
              </v:shape>
            </w:pict>
          </w:r>
        </w:p>
      </w:tc>
      <w:tc>
        <w:tcPr>
          <w:tcW w:w="6300" w:type="dxa"/>
        </w:tcPr>
        <w:p w:rsidR="00B45DB0" w:rsidRDefault="00B45DB0" w:rsidP="00B959E0">
          <w:pPr>
            <w:jc w:val="center"/>
            <w:rPr>
              <w:b/>
              <w:bCs/>
              <w:color w:val="000080"/>
              <w:sz w:val="28"/>
              <w:szCs w:val="28"/>
            </w:rPr>
          </w:pPr>
        </w:p>
        <w:p w:rsidR="00B45DB0" w:rsidRPr="00E90A8C" w:rsidRDefault="00B45DB0" w:rsidP="00B959E0">
          <w:pPr>
            <w:jc w:val="center"/>
            <w:rPr>
              <w:b/>
              <w:bCs/>
              <w:color w:val="03317D"/>
            </w:rPr>
          </w:pPr>
          <w:r w:rsidRPr="00E90A8C">
            <w:rPr>
              <w:b/>
              <w:bCs/>
              <w:color w:val="03317D"/>
            </w:rPr>
            <w:t>UNIVERSIDADE DO ESTADO DO RIO DE JANEIRO</w:t>
          </w:r>
          <w:r w:rsidRPr="00E90A8C">
            <w:rPr>
              <w:b/>
              <w:bCs/>
              <w:color w:val="03317D"/>
            </w:rPr>
            <w:br/>
            <w:t xml:space="preserve">INSTITUTO POLITÉCNICO                             </w:t>
          </w:r>
        </w:p>
        <w:p w:rsidR="00B45DB0" w:rsidRPr="00E90A8C" w:rsidRDefault="00B45DB0" w:rsidP="00B959E0">
          <w:pPr>
            <w:pBdr>
              <w:top w:val="single" w:sz="6" w:space="10" w:color="auto"/>
            </w:pBdr>
            <w:jc w:val="center"/>
            <w:rPr>
              <w:b/>
              <w:bCs/>
              <w:color w:val="03317D"/>
              <w:sz w:val="28"/>
              <w:szCs w:val="28"/>
            </w:rPr>
          </w:pPr>
          <w:r w:rsidRPr="00E90A8C">
            <w:rPr>
              <w:b/>
              <w:bCs/>
              <w:color w:val="03317D"/>
              <w:sz w:val="28"/>
              <w:szCs w:val="28"/>
            </w:rPr>
            <w:t xml:space="preserve">PROJETO DE GRADUAÇÃO </w:t>
          </w:r>
        </w:p>
      </w:tc>
      <w:tc>
        <w:tcPr>
          <w:tcW w:w="2137" w:type="dxa"/>
          <w:vAlign w:val="center"/>
        </w:tcPr>
        <w:p w:rsidR="00B45DB0" w:rsidRDefault="00B45DB0" w:rsidP="00D23EBE">
          <w:pPr>
            <w:ind w:left="-113"/>
            <w:jc w:val="right"/>
          </w:pPr>
          <w:r w:rsidRPr="005E2739">
            <w:rPr>
              <w:noProof/>
            </w:rPr>
            <w:pict>
              <v:shape id="Imagem 2" o:spid="_x0000_i1028" type="#_x0000_t75" alt="IPRJ - Instituto Politécnico" style="width:98.25pt;height:57.75pt;visibility:visible">
                <v:imagedata r:id="rId2" o:title=""/>
              </v:shape>
            </w:pict>
          </w:r>
        </w:p>
      </w:tc>
    </w:tr>
  </w:tbl>
  <w:p w:rsidR="00B45DB0" w:rsidRDefault="00B45D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68C"/>
    <w:rsid w:val="00017BAD"/>
    <w:rsid w:val="0005610F"/>
    <w:rsid w:val="000B0949"/>
    <w:rsid w:val="000B753C"/>
    <w:rsid w:val="0013774C"/>
    <w:rsid w:val="0018007D"/>
    <w:rsid w:val="0018323E"/>
    <w:rsid w:val="0018491F"/>
    <w:rsid w:val="001D41BD"/>
    <w:rsid w:val="001D781C"/>
    <w:rsid w:val="001E368C"/>
    <w:rsid w:val="00213953"/>
    <w:rsid w:val="002347BD"/>
    <w:rsid w:val="002517E8"/>
    <w:rsid w:val="00254AA8"/>
    <w:rsid w:val="00263E7B"/>
    <w:rsid w:val="0028165A"/>
    <w:rsid w:val="00297C01"/>
    <w:rsid w:val="002A7743"/>
    <w:rsid w:val="002F0E72"/>
    <w:rsid w:val="00303ADD"/>
    <w:rsid w:val="00341EAA"/>
    <w:rsid w:val="003547BB"/>
    <w:rsid w:val="003604A4"/>
    <w:rsid w:val="003C3788"/>
    <w:rsid w:val="003D7E0D"/>
    <w:rsid w:val="003E1211"/>
    <w:rsid w:val="00406744"/>
    <w:rsid w:val="00436488"/>
    <w:rsid w:val="0044399C"/>
    <w:rsid w:val="00453399"/>
    <w:rsid w:val="00501DBC"/>
    <w:rsid w:val="00524A85"/>
    <w:rsid w:val="005628CA"/>
    <w:rsid w:val="00576BBA"/>
    <w:rsid w:val="005E2739"/>
    <w:rsid w:val="005E6CA9"/>
    <w:rsid w:val="00613F88"/>
    <w:rsid w:val="00652E56"/>
    <w:rsid w:val="00676E2E"/>
    <w:rsid w:val="00692049"/>
    <w:rsid w:val="006B7862"/>
    <w:rsid w:val="006D5591"/>
    <w:rsid w:val="006E2D4F"/>
    <w:rsid w:val="006E728C"/>
    <w:rsid w:val="00705531"/>
    <w:rsid w:val="0071225C"/>
    <w:rsid w:val="0076456C"/>
    <w:rsid w:val="00782C38"/>
    <w:rsid w:val="007C1754"/>
    <w:rsid w:val="007E2707"/>
    <w:rsid w:val="00803CBD"/>
    <w:rsid w:val="00816826"/>
    <w:rsid w:val="0084540F"/>
    <w:rsid w:val="008A0E68"/>
    <w:rsid w:val="008F06FF"/>
    <w:rsid w:val="009135EC"/>
    <w:rsid w:val="00914430"/>
    <w:rsid w:val="0095251F"/>
    <w:rsid w:val="009A01BE"/>
    <w:rsid w:val="00A272AC"/>
    <w:rsid w:val="00A31124"/>
    <w:rsid w:val="00A36F66"/>
    <w:rsid w:val="00A401B2"/>
    <w:rsid w:val="00A42EAF"/>
    <w:rsid w:val="00A456CC"/>
    <w:rsid w:val="00A9331B"/>
    <w:rsid w:val="00AC545B"/>
    <w:rsid w:val="00AF2A03"/>
    <w:rsid w:val="00B11138"/>
    <w:rsid w:val="00B20A1B"/>
    <w:rsid w:val="00B2481A"/>
    <w:rsid w:val="00B45DB0"/>
    <w:rsid w:val="00B959E0"/>
    <w:rsid w:val="00BA1C38"/>
    <w:rsid w:val="00BB475E"/>
    <w:rsid w:val="00BE2308"/>
    <w:rsid w:val="00BE4F33"/>
    <w:rsid w:val="00C261D6"/>
    <w:rsid w:val="00C3673A"/>
    <w:rsid w:val="00C74DC1"/>
    <w:rsid w:val="00CB1BD4"/>
    <w:rsid w:val="00CF267D"/>
    <w:rsid w:val="00CF6EEB"/>
    <w:rsid w:val="00D23EBE"/>
    <w:rsid w:val="00D25DC4"/>
    <w:rsid w:val="00D57971"/>
    <w:rsid w:val="00D75C8A"/>
    <w:rsid w:val="00D944DA"/>
    <w:rsid w:val="00D97945"/>
    <w:rsid w:val="00DB0E0A"/>
    <w:rsid w:val="00DC0031"/>
    <w:rsid w:val="00DE60DB"/>
    <w:rsid w:val="00E32E27"/>
    <w:rsid w:val="00E8520C"/>
    <w:rsid w:val="00E90A8C"/>
    <w:rsid w:val="00F0131F"/>
    <w:rsid w:val="00F33EB2"/>
    <w:rsid w:val="00F7649C"/>
    <w:rsid w:val="00F81F8B"/>
    <w:rsid w:val="00F910A3"/>
    <w:rsid w:val="00FA0D0E"/>
    <w:rsid w:val="00FB4E55"/>
    <w:rsid w:val="00FC084A"/>
    <w:rsid w:val="00FC7E37"/>
    <w:rsid w:val="00FE30B0"/>
    <w:rsid w:val="00FF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8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E368C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D7E0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90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D7E0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9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9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907"/>
    <w:rPr>
      <w:sz w:val="0"/>
      <w:szCs w:val="0"/>
    </w:rPr>
  </w:style>
  <w:style w:type="character" w:styleId="Strong">
    <w:name w:val="Strong"/>
    <w:basedOn w:val="DefaultParagraphFont"/>
    <w:uiPriority w:val="99"/>
    <w:qFormat/>
    <w:rsid w:val="00A272AC"/>
    <w:rPr>
      <w:b/>
      <w:bCs/>
    </w:rPr>
  </w:style>
  <w:style w:type="character" w:styleId="Hyperlink">
    <w:name w:val="Hyperlink"/>
    <w:basedOn w:val="DefaultParagraphFont"/>
    <w:uiPriority w:val="99"/>
    <w:rsid w:val="004067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ad.iprj.uerj.br/mood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92</Words>
  <Characters>498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</dc:title>
  <dc:subject/>
  <dc:creator>andrea</dc:creator>
  <cp:keywords/>
  <dc:description/>
  <cp:lastModifiedBy>Home</cp:lastModifiedBy>
  <cp:revision>6</cp:revision>
  <cp:lastPrinted>2010-03-31T20:20:00Z</cp:lastPrinted>
  <dcterms:created xsi:type="dcterms:W3CDTF">2014-10-07T10:34:00Z</dcterms:created>
  <dcterms:modified xsi:type="dcterms:W3CDTF">2014-10-07T19:04:00Z</dcterms:modified>
</cp:coreProperties>
</file>